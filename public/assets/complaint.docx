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32649" w14:textId="77777777" w:rsidR="000179F9" w:rsidRDefault="00000000" w:rsidP="000179F9">
      <w:pPr>
        <w:pStyle w:val="Name"/>
      </w:pPr>
      <w:sdt>
        <w:sdtPr>
          <w:alias w:val="Your Name"/>
          <w:tag w:val="Your Name"/>
          <w:id w:val="1760865497"/>
          <w:placeholder>
            <w:docPart w:val="7CE8BE00B426A3489914CF5E214E106D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Content>
          <w:r w:rsidR="000179F9">
            <w:t>sunset apartments</w:t>
          </w:r>
        </w:sdtContent>
      </w:sdt>
    </w:p>
    <w:p w14:paraId="0172F75E" w14:textId="77777777" w:rsidR="000179F9" w:rsidRDefault="000179F9" w:rsidP="000179F9">
      <w:pPr>
        <w:pStyle w:val="Name"/>
      </w:pPr>
    </w:p>
    <w:p w14:paraId="37A5BEB5" w14:textId="77777777" w:rsidR="000179F9" w:rsidRDefault="000179F9" w:rsidP="000179F9">
      <w:pPr>
        <w:pStyle w:val="Name"/>
      </w:pPr>
    </w:p>
    <w:p w14:paraId="12CE8DBE" w14:textId="05D3F26F" w:rsidR="000179F9" w:rsidRPr="000179F9" w:rsidRDefault="000179F9" w:rsidP="000179F9">
      <w:pPr>
        <w:pStyle w:val="Name"/>
      </w:pPr>
      <w:r w:rsidRPr="000179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COMPLAINT SUBMISSION FORM</w:t>
      </w:r>
    </w:p>
    <w:p w14:paraId="1920705E" w14:textId="77777777" w:rsidR="000179F9" w:rsidRPr="000179F9" w:rsidRDefault="000179F9" w:rsidP="00017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0179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Resident Name:</w:t>
      </w:r>
      <w:r w:rsidRPr="000179F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 __________________________</w:t>
      </w:r>
      <w:r w:rsidRPr="000179F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</w:r>
      <w:r w:rsidRPr="000179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Unit Number:</w:t>
      </w:r>
      <w:r w:rsidRPr="000179F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 _______________</w:t>
      </w:r>
      <w:r w:rsidRPr="000179F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</w:r>
      <w:r w:rsidRPr="000179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Contact Number:</w:t>
      </w:r>
      <w:r w:rsidRPr="000179F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 _______________</w:t>
      </w:r>
      <w:r w:rsidRPr="000179F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</w:r>
      <w:r w:rsidRPr="000179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Email Address:</w:t>
      </w:r>
      <w:r w:rsidRPr="000179F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 _______________</w:t>
      </w:r>
    </w:p>
    <w:p w14:paraId="0C837E6C" w14:textId="77777777" w:rsidR="000179F9" w:rsidRPr="000179F9" w:rsidRDefault="000179F9" w:rsidP="00017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0179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Complaint Type (Check one):</w:t>
      </w:r>
      <w:r w:rsidRPr="000179F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</w:r>
      <w:r w:rsidRPr="000179F9">
        <w:rPr>
          <w:rFonts w:ascii="Segoe UI Symbol" w:eastAsia="Times New Roman" w:hAnsi="Segoe UI Symbol" w:cs="Segoe UI Symbol"/>
          <w:color w:val="000000"/>
          <w:sz w:val="24"/>
          <w:szCs w:val="24"/>
          <w:lang w:eastAsia="en-US"/>
        </w:rPr>
        <w:t>☐</w:t>
      </w:r>
      <w:r w:rsidRPr="000179F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Noise Disturbance</w:t>
      </w:r>
      <w:r w:rsidRPr="000179F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</w:r>
      <w:r w:rsidRPr="000179F9">
        <w:rPr>
          <w:rFonts w:ascii="Segoe UI Symbol" w:eastAsia="Times New Roman" w:hAnsi="Segoe UI Symbol" w:cs="Segoe UI Symbol"/>
          <w:color w:val="000000"/>
          <w:sz w:val="24"/>
          <w:szCs w:val="24"/>
          <w:lang w:eastAsia="en-US"/>
        </w:rPr>
        <w:t>☐</w:t>
      </w:r>
      <w:r w:rsidRPr="000179F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Maintenance Issue</w:t>
      </w:r>
      <w:r w:rsidRPr="000179F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</w:r>
      <w:r w:rsidRPr="000179F9">
        <w:rPr>
          <w:rFonts w:ascii="Segoe UI Symbol" w:eastAsia="Times New Roman" w:hAnsi="Segoe UI Symbol" w:cs="Segoe UI Symbol"/>
          <w:color w:val="000000"/>
          <w:sz w:val="24"/>
          <w:szCs w:val="24"/>
          <w:lang w:eastAsia="en-US"/>
        </w:rPr>
        <w:t>☐</w:t>
      </w:r>
      <w:r w:rsidRPr="000179F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Parking Violation</w:t>
      </w:r>
      <w:r w:rsidRPr="000179F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</w:r>
      <w:r w:rsidRPr="000179F9">
        <w:rPr>
          <w:rFonts w:ascii="Segoe UI Symbol" w:eastAsia="Times New Roman" w:hAnsi="Segoe UI Symbol" w:cs="Segoe UI Symbol"/>
          <w:color w:val="000000"/>
          <w:sz w:val="24"/>
          <w:szCs w:val="24"/>
          <w:lang w:eastAsia="en-US"/>
        </w:rPr>
        <w:t>☐</w:t>
      </w:r>
      <w:r w:rsidRPr="000179F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Safety Concern</w:t>
      </w:r>
      <w:r w:rsidRPr="000179F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</w:r>
      <w:r w:rsidRPr="000179F9">
        <w:rPr>
          <w:rFonts w:ascii="Segoe UI Symbol" w:eastAsia="Times New Roman" w:hAnsi="Segoe UI Symbol" w:cs="Segoe UI Symbol"/>
          <w:color w:val="000000"/>
          <w:sz w:val="24"/>
          <w:szCs w:val="24"/>
          <w:lang w:eastAsia="en-US"/>
        </w:rPr>
        <w:t>☐</w:t>
      </w:r>
      <w:r w:rsidRPr="000179F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Other: __________________________</w:t>
      </w:r>
    </w:p>
    <w:p w14:paraId="2B95B886" w14:textId="77777777" w:rsidR="000179F9" w:rsidRPr="000179F9" w:rsidRDefault="000179F9" w:rsidP="00017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0179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Description of the Complaint:</w:t>
      </w:r>
    </w:p>
    <w:p w14:paraId="29D4A481" w14:textId="77777777" w:rsidR="000179F9" w:rsidRPr="000179F9" w:rsidRDefault="00F31736" w:rsidP="000179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F3173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/>
        </w:rPr>
        <w:pict w14:anchorId="4DB5588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DB7A8B3" w14:textId="77777777" w:rsidR="000179F9" w:rsidRPr="000179F9" w:rsidRDefault="00F31736" w:rsidP="000179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F3173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/>
        </w:rPr>
        <w:pict w14:anchorId="4111EB0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9CFD1F0" w14:textId="77777777" w:rsidR="000179F9" w:rsidRPr="000179F9" w:rsidRDefault="000179F9" w:rsidP="00017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0179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US"/>
        </w:rPr>
        <w:t>Have you reported this issue before?</w:t>
      </w:r>
      <w:r w:rsidRPr="000179F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</w:r>
      <w:r w:rsidRPr="000179F9">
        <w:rPr>
          <w:rFonts w:ascii="Segoe UI Symbol" w:eastAsia="Times New Roman" w:hAnsi="Segoe UI Symbol" w:cs="Segoe UI Symbol"/>
          <w:color w:val="000000"/>
          <w:sz w:val="24"/>
          <w:szCs w:val="24"/>
          <w:lang w:eastAsia="en-US"/>
        </w:rPr>
        <w:t>☐</w:t>
      </w:r>
      <w:r w:rsidRPr="000179F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Yes</w:t>
      </w:r>
      <w:r w:rsidRPr="000179F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</w:r>
      <w:r w:rsidRPr="000179F9">
        <w:rPr>
          <w:rFonts w:ascii="Segoe UI Symbol" w:eastAsia="Times New Roman" w:hAnsi="Segoe UI Symbol" w:cs="Segoe UI Symbol"/>
          <w:color w:val="000000"/>
          <w:sz w:val="24"/>
          <w:szCs w:val="24"/>
          <w:lang w:eastAsia="en-US"/>
        </w:rPr>
        <w:t>☐</w:t>
      </w:r>
      <w:r w:rsidRPr="000179F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No</w:t>
      </w:r>
    </w:p>
    <w:p w14:paraId="64B5C824" w14:textId="77777777" w:rsidR="000179F9" w:rsidRPr="000179F9" w:rsidRDefault="000179F9" w:rsidP="00017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0179F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Resident Signature: ___________</w:t>
      </w:r>
      <w:r w:rsidRPr="000179F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br/>
        <w:t>Date: ___________</w:t>
      </w:r>
    </w:p>
    <w:p w14:paraId="2CCBF2C2" w14:textId="77777777" w:rsidR="000179F9" w:rsidRPr="000179F9" w:rsidRDefault="00F31736" w:rsidP="000179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F3173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/>
        </w:rPr>
        <w:pict w14:anchorId="6771C63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0E7D567" w14:textId="3C1D5E3F" w:rsidR="00BC467A" w:rsidRDefault="00BC467A" w:rsidP="000179F9">
      <w:pPr>
        <w:pStyle w:val="Date"/>
      </w:pPr>
    </w:p>
    <w:sectPr w:rsidR="00BC467A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486812" w14:textId="77777777" w:rsidR="00F31736" w:rsidRDefault="00F31736">
      <w:pPr>
        <w:spacing w:after="0" w:line="240" w:lineRule="auto"/>
      </w:pPr>
      <w:r>
        <w:separator/>
      </w:r>
    </w:p>
  </w:endnote>
  <w:endnote w:type="continuationSeparator" w:id="0">
    <w:p w14:paraId="42E0D050" w14:textId="77777777" w:rsidR="00F31736" w:rsidRDefault="00F31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153F0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8A80E7" w14:textId="77777777" w:rsidR="00F31736" w:rsidRDefault="00F31736">
      <w:pPr>
        <w:spacing w:after="0" w:line="240" w:lineRule="auto"/>
      </w:pPr>
      <w:r>
        <w:separator/>
      </w:r>
    </w:p>
  </w:footnote>
  <w:footnote w:type="continuationSeparator" w:id="0">
    <w:p w14:paraId="7714C464" w14:textId="77777777" w:rsidR="00F31736" w:rsidRDefault="00F31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890AE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397E07D" wp14:editId="448BE76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FB00D91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1386E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638A1D9" wp14:editId="05A5D65B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F91E93F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1374772">
    <w:abstractNumId w:val="9"/>
  </w:num>
  <w:num w:numId="2" w16cid:durableId="1897624593">
    <w:abstractNumId w:val="7"/>
  </w:num>
  <w:num w:numId="3" w16cid:durableId="945578453">
    <w:abstractNumId w:val="6"/>
  </w:num>
  <w:num w:numId="4" w16cid:durableId="1652320332">
    <w:abstractNumId w:val="5"/>
  </w:num>
  <w:num w:numId="5" w16cid:durableId="1828090199">
    <w:abstractNumId w:val="4"/>
  </w:num>
  <w:num w:numId="6" w16cid:durableId="1788696972">
    <w:abstractNumId w:val="8"/>
  </w:num>
  <w:num w:numId="7" w16cid:durableId="406195498">
    <w:abstractNumId w:val="3"/>
  </w:num>
  <w:num w:numId="8" w16cid:durableId="1080102937">
    <w:abstractNumId w:val="2"/>
  </w:num>
  <w:num w:numId="9" w16cid:durableId="709380557">
    <w:abstractNumId w:val="1"/>
  </w:num>
  <w:num w:numId="10" w16cid:durableId="1439595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F9"/>
    <w:rsid w:val="000179F9"/>
    <w:rsid w:val="0003068A"/>
    <w:rsid w:val="00251664"/>
    <w:rsid w:val="003F5321"/>
    <w:rsid w:val="0048751C"/>
    <w:rsid w:val="00501646"/>
    <w:rsid w:val="00775AFB"/>
    <w:rsid w:val="00AA77E8"/>
    <w:rsid w:val="00AC6117"/>
    <w:rsid w:val="00BC467A"/>
    <w:rsid w:val="00D4621E"/>
    <w:rsid w:val="00E5559C"/>
    <w:rsid w:val="00F31736"/>
    <w:rsid w:val="00F72272"/>
    <w:rsid w:val="00F8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A2A790"/>
  <w15:chartTrackingRefBased/>
  <w15:docId w15:val="{E8A687D2-1F1E-814C-92B5-45BBD6E17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paragraph" w:styleId="NormalWeb">
    <w:name w:val="Normal (Web)"/>
    <w:basedOn w:val="Normal"/>
    <w:uiPriority w:val="99"/>
    <w:semiHidden/>
    <w:unhideWhenUsed/>
    <w:rsid w:val="00017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017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25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sifurchowdhury/Library/Containers/com.microsoft.Word/Data/Library/Application%20Support/Microsoft/Office/16.0/DTS/en-US%7b055F30A2-BD85-DC45-A89C-1FDB9D13E86D%7d/%7bF092D686-186D-6F45-A095-34DB8439651C%7dtf10002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CE8BE00B426A3489914CF5E214E1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309E7-922C-7948-A512-166E224C1416}"/>
      </w:docPartPr>
      <w:docPartBody>
        <w:p w:rsidR="00000000" w:rsidRDefault="00000000">
          <w:pPr>
            <w:pStyle w:val="7CE8BE00B426A3489914CF5E214E106D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ED"/>
    <w:rsid w:val="00D4621E"/>
    <w:rsid w:val="00DC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E8BE00B426A3489914CF5E214E106D">
    <w:name w:val="7CE8BE00B426A3489914CF5E214E106D"/>
  </w:style>
  <w:style w:type="paragraph" w:customStyle="1" w:styleId="78784BDD3802564F867D9D10CDF9D5EE">
    <w:name w:val="78784BDD3802564F867D9D10CDF9D5EE"/>
  </w:style>
  <w:style w:type="paragraph" w:customStyle="1" w:styleId="85DF897F8E28BA4AA805DD3EF5975F5D">
    <w:name w:val="85DF897F8E28BA4AA805DD3EF5975F5D"/>
  </w:style>
  <w:style w:type="paragraph" w:customStyle="1" w:styleId="29956A4E94ABCB48B68573489D4354C3">
    <w:name w:val="29956A4E94ABCB48B68573489D4354C3"/>
  </w:style>
  <w:style w:type="paragraph" w:customStyle="1" w:styleId="2EAF39D9EF557647ADE5D178D6DB74A0">
    <w:name w:val="2EAF39D9EF557647ADE5D178D6DB74A0"/>
  </w:style>
  <w:style w:type="paragraph" w:customStyle="1" w:styleId="05946E6FD71E1C4D81B5D2A825FFCB51">
    <w:name w:val="05946E6FD71E1C4D81B5D2A825FFCB51"/>
  </w:style>
  <w:style w:type="paragraph" w:customStyle="1" w:styleId="8BE364411FBEC74F9D6C5E83C01C500F">
    <w:name w:val="8BE364411FBEC74F9D6C5E83C01C500F"/>
  </w:style>
  <w:style w:type="paragraph" w:customStyle="1" w:styleId="33CDB80F32F33E49897A1091B63D99E5">
    <w:name w:val="33CDB80F32F33E49897A1091B63D99E5"/>
  </w:style>
  <w:style w:type="paragraph" w:customStyle="1" w:styleId="2DB066A100337B4EBCF1B5D09EA1A820">
    <w:name w:val="2DB066A100337B4EBCF1B5D09EA1A820"/>
  </w:style>
  <w:style w:type="paragraph" w:customStyle="1" w:styleId="BF64DE7B22FF9D46AA42FEE6D142ED0A">
    <w:name w:val="BF64DE7B22FF9D46AA42FEE6D142ED0A"/>
  </w:style>
  <w:style w:type="paragraph" w:customStyle="1" w:styleId="C372587CC7344543A9446CA73CB54ABA">
    <w:name w:val="C372587CC7344543A9446CA73CB54ABA"/>
  </w:style>
  <w:style w:type="paragraph" w:customStyle="1" w:styleId="CC1F0B6DF8AED546AEFCE05CCA55AC48">
    <w:name w:val="CC1F0B6DF8AED546AEFCE05CCA55AC48"/>
  </w:style>
  <w:style w:type="paragraph" w:customStyle="1" w:styleId="82AB9594892898478E59885D67DF9EDB">
    <w:name w:val="82AB9594892898478E59885D67DF9E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Cover Letter.dotx</Template>
  <TotalTime>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sunset apartments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Asifur Chowdhury</dc:creator>
  <cp:keywords/>
  <dc:description/>
  <cp:lastModifiedBy>Asifur Rahman Chowdhury</cp:lastModifiedBy>
  <cp:revision>1</cp:revision>
  <cp:lastPrinted>2025-03-20T04:33:00Z</cp:lastPrinted>
  <dcterms:created xsi:type="dcterms:W3CDTF">2025-03-20T04:32:00Z</dcterms:created>
  <dcterms:modified xsi:type="dcterms:W3CDTF">2025-03-20T04:33:00Z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