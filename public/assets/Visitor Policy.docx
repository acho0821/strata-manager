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C3E36870E1DE2240B050347CDE3EA6FF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543DD7B8" w14:textId="1EDAA544" w:rsidR="00AC6117" w:rsidRDefault="00295CE2">
          <w:pPr>
            <w:pStyle w:val="Name"/>
          </w:pPr>
          <w:r>
            <w:t xml:space="preserve">Sunset apartments </w:t>
          </w:r>
        </w:p>
      </w:sdtContent>
    </w:sdt>
    <w:p w14:paraId="1E8F3848" w14:textId="246BFE03" w:rsidR="00295CE2" w:rsidRPr="00295CE2" w:rsidRDefault="00295CE2" w:rsidP="0029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295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VISITOR POLICY</w:t>
      </w:r>
    </w:p>
    <w:p w14:paraId="776EE211" w14:textId="77777777" w:rsidR="00295CE2" w:rsidRPr="00295CE2" w:rsidRDefault="00295CE2" w:rsidP="0029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295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1. Visitor Registration</w:t>
      </w:r>
      <w:r w:rsidRPr="00295C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1.1 All visitors must sign in at the front desk upon arrival.</w:t>
      </w:r>
      <w:r w:rsidRPr="00295C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1.2 Overnight guests must be registered with management in advance.</w:t>
      </w:r>
      <w:r w:rsidRPr="00295C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1.3 Residents are responsible for their visitors' behavior and compliance with apartment rules.</w:t>
      </w:r>
    </w:p>
    <w:p w14:paraId="73E3A40D" w14:textId="77777777" w:rsidR="00295CE2" w:rsidRPr="00295CE2" w:rsidRDefault="00295CE2" w:rsidP="0029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295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2. Common Area Usage</w:t>
      </w:r>
      <w:r w:rsidRPr="00295C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2.1 Visitors may use common areas but must be accompanied by a resident.</w:t>
      </w:r>
      <w:r w:rsidRPr="00295C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2.2 Visitors are not allowed to use the gym or pool unless approved by management.</w:t>
      </w:r>
      <w:r w:rsidRPr="00295C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2.3 Any damages caused by visitors will be charged to the host resident.</w:t>
      </w:r>
    </w:p>
    <w:p w14:paraId="7F198CEA" w14:textId="77777777" w:rsidR="00295CE2" w:rsidRPr="00295CE2" w:rsidRDefault="00295CE2" w:rsidP="0029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295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3. Security &amp; Safety</w:t>
      </w:r>
      <w:r w:rsidRPr="00295C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3.1 Visitors should not loiter in hallways, parking lots, or stairwells.</w:t>
      </w:r>
      <w:r w:rsidRPr="00295C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3.2 Residents must ensure visitors leave the premises within designated hours.</w:t>
      </w:r>
      <w:r w:rsidRPr="00295C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3.3 Security reserves the right to deny entry to any visitor violating the policy.</w:t>
      </w:r>
    </w:p>
    <w:p w14:paraId="638995EB" w14:textId="3C579565" w:rsidR="00F72272" w:rsidRDefault="00F72272">
      <w:pPr>
        <w:pStyle w:val="SenderContactInfo"/>
      </w:pPr>
    </w:p>
    <w:p w14:paraId="7CDB1DC7" w14:textId="070B0AA7" w:rsidR="00BC467A" w:rsidRDefault="00BC467A" w:rsidP="00AC6117">
      <w:pPr>
        <w:pStyle w:val="Signature"/>
      </w:pPr>
    </w:p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6B864" w14:textId="77777777" w:rsidR="00032D63" w:rsidRDefault="00032D63">
      <w:pPr>
        <w:spacing w:after="0" w:line="240" w:lineRule="auto"/>
      </w:pPr>
      <w:r>
        <w:separator/>
      </w:r>
    </w:p>
  </w:endnote>
  <w:endnote w:type="continuationSeparator" w:id="0">
    <w:p w14:paraId="434518D9" w14:textId="77777777" w:rsidR="00032D63" w:rsidRDefault="0003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66074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C5A05" w14:textId="77777777" w:rsidR="00032D63" w:rsidRDefault="00032D63">
      <w:pPr>
        <w:spacing w:after="0" w:line="240" w:lineRule="auto"/>
      </w:pPr>
      <w:r>
        <w:separator/>
      </w:r>
    </w:p>
  </w:footnote>
  <w:footnote w:type="continuationSeparator" w:id="0">
    <w:p w14:paraId="0890134A" w14:textId="77777777" w:rsidR="00032D63" w:rsidRDefault="00032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0F5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C39E00" wp14:editId="339155D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C5051EE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2CDF3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99806C1" wp14:editId="0848038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74D67C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016733">
    <w:abstractNumId w:val="9"/>
  </w:num>
  <w:num w:numId="2" w16cid:durableId="341665506">
    <w:abstractNumId w:val="7"/>
  </w:num>
  <w:num w:numId="3" w16cid:durableId="898903037">
    <w:abstractNumId w:val="6"/>
  </w:num>
  <w:num w:numId="4" w16cid:durableId="328293849">
    <w:abstractNumId w:val="5"/>
  </w:num>
  <w:num w:numId="5" w16cid:durableId="59136135">
    <w:abstractNumId w:val="4"/>
  </w:num>
  <w:num w:numId="6" w16cid:durableId="645207988">
    <w:abstractNumId w:val="8"/>
  </w:num>
  <w:num w:numId="7" w16cid:durableId="1141384550">
    <w:abstractNumId w:val="3"/>
  </w:num>
  <w:num w:numId="8" w16cid:durableId="1190024734">
    <w:abstractNumId w:val="2"/>
  </w:num>
  <w:num w:numId="9" w16cid:durableId="1008747749">
    <w:abstractNumId w:val="1"/>
  </w:num>
  <w:num w:numId="10" w16cid:durableId="196241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E2"/>
    <w:rsid w:val="00032D63"/>
    <w:rsid w:val="00251664"/>
    <w:rsid w:val="00295CE2"/>
    <w:rsid w:val="003F5321"/>
    <w:rsid w:val="0048751C"/>
    <w:rsid w:val="00501646"/>
    <w:rsid w:val="00775AFB"/>
    <w:rsid w:val="0081589E"/>
    <w:rsid w:val="00AA77E8"/>
    <w:rsid w:val="00AC6117"/>
    <w:rsid w:val="00BC467A"/>
    <w:rsid w:val="00D4621E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8C98A"/>
  <w15:chartTrackingRefBased/>
  <w15:docId w15:val="{ACAA6560-4DF8-CE4D-91C3-A85E14A3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paragraph" w:styleId="NormalWeb">
    <w:name w:val="Normal (Web)"/>
    <w:basedOn w:val="Normal"/>
    <w:uiPriority w:val="99"/>
    <w:semiHidden/>
    <w:unhideWhenUsed/>
    <w:rsid w:val="0029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ifurchowdhury/Library/Containers/com.microsoft.Word/Data/Library/Application%20Support/Microsoft/Office/16.0/DTS/en-US%7b055F30A2-BD85-DC45-A89C-1FDB9D13E86D%7d/%7bF092D686-186D-6F45-A095-34DB8439651C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E36870E1DE2240B050347CDE3EA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3DCC5-C5E6-B04B-BFC1-5D79301D6695}"/>
      </w:docPartPr>
      <w:docPartBody>
        <w:p w:rsidR="00000000" w:rsidRDefault="00000000">
          <w:pPr>
            <w:pStyle w:val="C3E36870E1DE2240B050347CDE3EA6F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D4"/>
    <w:rsid w:val="00B12CD4"/>
    <w:rsid w:val="00D4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36870E1DE2240B050347CDE3EA6FF">
    <w:name w:val="C3E36870E1DE2240B050347CDE3EA6FF"/>
  </w:style>
  <w:style w:type="paragraph" w:customStyle="1" w:styleId="1687368682FE6543811C5983FBF0665C">
    <w:name w:val="1687368682FE6543811C5983FBF0665C"/>
  </w:style>
  <w:style w:type="paragraph" w:customStyle="1" w:styleId="2B5867AB5419E540BBA5780EC32E8E8A">
    <w:name w:val="2B5867AB5419E540BBA5780EC32E8E8A"/>
  </w:style>
  <w:style w:type="paragraph" w:customStyle="1" w:styleId="D7E2CA2CAA70F9498A24CB1B3BE7C511">
    <w:name w:val="D7E2CA2CAA70F9498A24CB1B3BE7C511"/>
  </w:style>
  <w:style w:type="paragraph" w:customStyle="1" w:styleId="EE8DD3CA6DE50A4E8320D870EFB6B512">
    <w:name w:val="EE8DD3CA6DE50A4E8320D870EFB6B512"/>
  </w:style>
  <w:style w:type="paragraph" w:customStyle="1" w:styleId="6A5C7DA85B2096468416D72AB481444D">
    <w:name w:val="6A5C7DA85B2096468416D72AB481444D"/>
  </w:style>
  <w:style w:type="paragraph" w:customStyle="1" w:styleId="76A0395E62DE1042952896F9EE56D6EA">
    <w:name w:val="76A0395E62DE1042952896F9EE56D6EA"/>
  </w:style>
  <w:style w:type="paragraph" w:customStyle="1" w:styleId="5FD6800E648C7D40AB0D1D22D592D4FC">
    <w:name w:val="5FD6800E648C7D40AB0D1D22D592D4FC"/>
  </w:style>
  <w:style w:type="paragraph" w:customStyle="1" w:styleId="36F6B33BABAC654D8B92349024DBBB35">
    <w:name w:val="36F6B33BABAC654D8B92349024DBBB35"/>
  </w:style>
  <w:style w:type="paragraph" w:customStyle="1" w:styleId="D979AB161C99714D852F821FB2D0A4AF">
    <w:name w:val="D979AB161C99714D852F821FB2D0A4AF"/>
  </w:style>
  <w:style w:type="paragraph" w:customStyle="1" w:styleId="A5215B4D1B078A439C039988FF792606">
    <w:name w:val="A5215B4D1B078A439C039988FF792606"/>
  </w:style>
  <w:style w:type="paragraph" w:customStyle="1" w:styleId="3185D209F1CEEB4AB8F365EF773F0783">
    <w:name w:val="3185D209F1CEEB4AB8F365EF773F0783"/>
  </w:style>
  <w:style w:type="paragraph" w:customStyle="1" w:styleId="4895D029DD916943B363C055A35E7D29">
    <w:name w:val="4895D029DD916943B363C055A35E7D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Sunset apartments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Asifur Chowdhury</dc:creator>
  <cp:keywords/>
  <dc:description/>
  <cp:lastModifiedBy>Asifur Rahman Chowdhury</cp:lastModifiedBy>
  <cp:revision>1</cp:revision>
  <cp:lastPrinted>2025-03-20T04:27:00Z</cp:lastPrinted>
  <dcterms:created xsi:type="dcterms:W3CDTF">2025-03-20T04:26:00Z</dcterms:created>
  <dcterms:modified xsi:type="dcterms:W3CDTF">2025-03-20T04:27:00Z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