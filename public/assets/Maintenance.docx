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Your Name"/>
        <w:tag w:val="Your Name"/>
        <w:id w:val="1760865497"/>
        <w:placeholder>
          <w:docPart w:val="2907399D501A1D4FB3C2EFFE30DD8D46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353B03E6" w14:textId="17A9E67D" w:rsidR="00AC6117" w:rsidRDefault="00684E3F">
          <w:pPr>
            <w:pStyle w:val="Name"/>
          </w:pPr>
          <w:r>
            <w:t>Sunset apartments</w:t>
          </w:r>
        </w:p>
      </w:sdtContent>
    </w:sdt>
    <w:p w14:paraId="7CA68334" w14:textId="77777777" w:rsidR="00684E3F" w:rsidRPr="00684E3F" w:rsidRDefault="00684E3F" w:rsidP="00684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684E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SUNSET APARTMENTS MAINTENANCE REQUEST FORM</w:t>
      </w:r>
    </w:p>
    <w:p w14:paraId="1B044DCA" w14:textId="77777777" w:rsidR="00684E3F" w:rsidRPr="00684E3F" w:rsidRDefault="00684E3F" w:rsidP="00684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684E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Resident Name:</w:t>
      </w:r>
      <w:r w:rsidRPr="00684E3F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 __________________________</w:t>
      </w:r>
      <w:r w:rsidRPr="00684E3F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</w:r>
      <w:r w:rsidRPr="00684E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Unit Number:</w:t>
      </w:r>
      <w:r w:rsidRPr="00684E3F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 _______________</w:t>
      </w:r>
      <w:r w:rsidRPr="00684E3F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</w:r>
      <w:r w:rsidRPr="00684E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Contact Number:</w:t>
      </w:r>
      <w:r w:rsidRPr="00684E3F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 _______________</w:t>
      </w:r>
      <w:r w:rsidRPr="00684E3F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</w:r>
      <w:r w:rsidRPr="00684E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Email Address:</w:t>
      </w:r>
      <w:r w:rsidRPr="00684E3F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 _______________</w:t>
      </w:r>
    </w:p>
    <w:p w14:paraId="0F290771" w14:textId="77777777" w:rsidR="00684E3F" w:rsidRPr="00684E3F" w:rsidRDefault="00684E3F" w:rsidP="00684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684E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Issue Type (Check one):</w:t>
      </w:r>
      <w:r w:rsidRPr="00684E3F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</w:r>
      <w:r w:rsidRPr="00684E3F">
        <w:rPr>
          <w:rFonts w:ascii="Segoe UI Symbol" w:eastAsia="Times New Roman" w:hAnsi="Segoe UI Symbol" w:cs="Segoe UI Symbol"/>
          <w:color w:val="000000"/>
          <w:sz w:val="24"/>
          <w:szCs w:val="24"/>
          <w:lang w:eastAsia="en-US"/>
        </w:rPr>
        <w:t>☐</w:t>
      </w:r>
      <w:r w:rsidRPr="00684E3F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Plumbing</w:t>
      </w:r>
      <w:r w:rsidRPr="00684E3F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</w:r>
      <w:r w:rsidRPr="00684E3F">
        <w:rPr>
          <w:rFonts w:ascii="Segoe UI Symbol" w:eastAsia="Times New Roman" w:hAnsi="Segoe UI Symbol" w:cs="Segoe UI Symbol"/>
          <w:color w:val="000000"/>
          <w:sz w:val="24"/>
          <w:szCs w:val="24"/>
          <w:lang w:eastAsia="en-US"/>
        </w:rPr>
        <w:t>☐</w:t>
      </w:r>
      <w:r w:rsidRPr="00684E3F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Electrical</w:t>
      </w:r>
      <w:r w:rsidRPr="00684E3F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</w:r>
      <w:r w:rsidRPr="00684E3F">
        <w:rPr>
          <w:rFonts w:ascii="Segoe UI Symbol" w:eastAsia="Times New Roman" w:hAnsi="Segoe UI Symbol" w:cs="Segoe UI Symbol"/>
          <w:color w:val="000000"/>
          <w:sz w:val="24"/>
          <w:szCs w:val="24"/>
          <w:lang w:eastAsia="en-US"/>
        </w:rPr>
        <w:t>☐</w:t>
      </w:r>
      <w:r w:rsidRPr="00684E3F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Heating/Cooling</w:t>
      </w:r>
      <w:r w:rsidRPr="00684E3F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</w:r>
      <w:r w:rsidRPr="00684E3F">
        <w:rPr>
          <w:rFonts w:ascii="Segoe UI Symbol" w:eastAsia="Times New Roman" w:hAnsi="Segoe UI Symbol" w:cs="Segoe UI Symbol"/>
          <w:color w:val="000000"/>
          <w:sz w:val="24"/>
          <w:szCs w:val="24"/>
          <w:lang w:eastAsia="en-US"/>
        </w:rPr>
        <w:t>☐</w:t>
      </w:r>
      <w:r w:rsidRPr="00684E3F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Appliance Repair</w:t>
      </w:r>
      <w:r w:rsidRPr="00684E3F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</w:r>
      <w:r w:rsidRPr="00684E3F">
        <w:rPr>
          <w:rFonts w:ascii="Segoe UI Symbol" w:eastAsia="Times New Roman" w:hAnsi="Segoe UI Symbol" w:cs="Segoe UI Symbol"/>
          <w:color w:val="000000"/>
          <w:sz w:val="24"/>
          <w:szCs w:val="24"/>
          <w:lang w:eastAsia="en-US"/>
        </w:rPr>
        <w:t>☐</w:t>
      </w:r>
      <w:r w:rsidRPr="00684E3F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Other: __________________________</w:t>
      </w:r>
    </w:p>
    <w:p w14:paraId="340F3159" w14:textId="77777777" w:rsidR="00684E3F" w:rsidRPr="00684E3F" w:rsidRDefault="00684E3F" w:rsidP="00684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684E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Description of the Issue:</w:t>
      </w:r>
    </w:p>
    <w:p w14:paraId="45E4FF1F" w14:textId="77777777" w:rsidR="00684E3F" w:rsidRPr="00684E3F" w:rsidRDefault="00611BA4" w:rsidP="00684E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611BA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/>
        </w:rPr>
        <w:pict w14:anchorId="72D9B09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D1C0F4A" w14:textId="77777777" w:rsidR="00684E3F" w:rsidRPr="00684E3F" w:rsidRDefault="00611BA4" w:rsidP="00684E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611BA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/>
        </w:rPr>
        <w:pict w14:anchorId="2458C5B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8839194" w14:textId="77777777" w:rsidR="00684E3F" w:rsidRPr="00684E3F" w:rsidRDefault="00684E3F" w:rsidP="00684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684E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Preferred Service Time:</w:t>
      </w:r>
      <w:r w:rsidRPr="00684E3F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</w:r>
      <w:r w:rsidRPr="00684E3F">
        <w:rPr>
          <w:rFonts w:ascii="Segoe UI Symbol" w:eastAsia="Times New Roman" w:hAnsi="Segoe UI Symbol" w:cs="Segoe UI Symbol"/>
          <w:color w:val="000000"/>
          <w:sz w:val="24"/>
          <w:szCs w:val="24"/>
          <w:lang w:eastAsia="en-US"/>
        </w:rPr>
        <w:t>☐</w:t>
      </w:r>
      <w:r w:rsidRPr="00684E3F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Morning (9 AM - 12 PM)</w:t>
      </w:r>
      <w:r w:rsidRPr="00684E3F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</w:r>
      <w:r w:rsidRPr="00684E3F">
        <w:rPr>
          <w:rFonts w:ascii="Segoe UI Symbol" w:eastAsia="Times New Roman" w:hAnsi="Segoe UI Symbol" w:cs="Segoe UI Symbol"/>
          <w:color w:val="000000"/>
          <w:sz w:val="24"/>
          <w:szCs w:val="24"/>
          <w:lang w:eastAsia="en-US"/>
        </w:rPr>
        <w:t>☐</w:t>
      </w:r>
      <w:r w:rsidRPr="00684E3F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Afternoon (12 PM - 5 PM)</w:t>
      </w:r>
      <w:r w:rsidRPr="00684E3F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</w:r>
      <w:r w:rsidRPr="00684E3F">
        <w:rPr>
          <w:rFonts w:ascii="Segoe UI Symbol" w:eastAsia="Times New Roman" w:hAnsi="Segoe UI Symbol" w:cs="Segoe UI Symbol"/>
          <w:color w:val="000000"/>
          <w:sz w:val="24"/>
          <w:szCs w:val="24"/>
          <w:lang w:eastAsia="en-US"/>
        </w:rPr>
        <w:t>☐</w:t>
      </w:r>
      <w:r w:rsidRPr="00684E3F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Anytime Available</w:t>
      </w:r>
    </w:p>
    <w:p w14:paraId="2A74B2CF" w14:textId="77777777" w:rsidR="00684E3F" w:rsidRPr="00684E3F" w:rsidRDefault="00684E3F" w:rsidP="00684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684E3F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Resident Signature: ___________</w:t>
      </w:r>
      <w:r w:rsidRPr="00684E3F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  <w:t>Date: ___________</w:t>
      </w:r>
    </w:p>
    <w:p w14:paraId="06543A16" w14:textId="24246AED" w:rsidR="00BC467A" w:rsidRDefault="00BC467A" w:rsidP="00AC6117">
      <w:pPr>
        <w:pStyle w:val="Signature"/>
      </w:pPr>
    </w:p>
    <w:sectPr w:rsidR="00BC467A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020DD1" w14:textId="77777777" w:rsidR="00611BA4" w:rsidRDefault="00611BA4">
      <w:pPr>
        <w:spacing w:after="0" w:line="240" w:lineRule="auto"/>
      </w:pPr>
      <w:r>
        <w:separator/>
      </w:r>
    </w:p>
  </w:endnote>
  <w:endnote w:type="continuationSeparator" w:id="0">
    <w:p w14:paraId="12A2C05E" w14:textId="77777777" w:rsidR="00611BA4" w:rsidRDefault="00611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E3C7EC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08CAA3" w14:textId="77777777" w:rsidR="00611BA4" w:rsidRDefault="00611BA4">
      <w:pPr>
        <w:spacing w:after="0" w:line="240" w:lineRule="auto"/>
      </w:pPr>
      <w:r>
        <w:separator/>
      </w:r>
    </w:p>
  </w:footnote>
  <w:footnote w:type="continuationSeparator" w:id="0">
    <w:p w14:paraId="6A3E940A" w14:textId="77777777" w:rsidR="00611BA4" w:rsidRDefault="00611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ACCCF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D43EF91" wp14:editId="524A5DB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2981DCF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38B33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9F97592" wp14:editId="422017D6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FC45ACF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7732768">
    <w:abstractNumId w:val="9"/>
  </w:num>
  <w:num w:numId="2" w16cid:durableId="1439594933">
    <w:abstractNumId w:val="7"/>
  </w:num>
  <w:num w:numId="3" w16cid:durableId="1583828991">
    <w:abstractNumId w:val="6"/>
  </w:num>
  <w:num w:numId="4" w16cid:durableId="1410612162">
    <w:abstractNumId w:val="5"/>
  </w:num>
  <w:num w:numId="5" w16cid:durableId="1953054428">
    <w:abstractNumId w:val="4"/>
  </w:num>
  <w:num w:numId="6" w16cid:durableId="1768424703">
    <w:abstractNumId w:val="8"/>
  </w:num>
  <w:num w:numId="7" w16cid:durableId="236786533">
    <w:abstractNumId w:val="3"/>
  </w:num>
  <w:num w:numId="8" w16cid:durableId="2041127691">
    <w:abstractNumId w:val="2"/>
  </w:num>
  <w:num w:numId="9" w16cid:durableId="844855274">
    <w:abstractNumId w:val="1"/>
  </w:num>
  <w:num w:numId="10" w16cid:durableId="1080323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3F"/>
    <w:rsid w:val="00251664"/>
    <w:rsid w:val="003F5321"/>
    <w:rsid w:val="0048751C"/>
    <w:rsid w:val="00501646"/>
    <w:rsid w:val="00611BA4"/>
    <w:rsid w:val="00684E3F"/>
    <w:rsid w:val="00775AFB"/>
    <w:rsid w:val="00AA77E8"/>
    <w:rsid w:val="00AC6117"/>
    <w:rsid w:val="00BC467A"/>
    <w:rsid w:val="00D4621E"/>
    <w:rsid w:val="00E239F4"/>
    <w:rsid w:val="00E5559C"/>
    <w:rsid w:val="00F72272"/>
    <w:rsid w:val="00F8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A67D78"/>
  <w15:chartTrackingRefBased/>
  <w15:docId w15:val="{90E1D582-380B-0D4D-AAB4-4EAEBF3B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paragraph" w:styleId="NormalWeb">
    <w:name w:val="Normal (Web)"/>
    <w:basedOn w:val="Normal"/>
    <w:uiPriority w:val="99"/>
    <w:semiHidden/>
    <w:unhideWhenUsed/>
    <w:rsid w:val="00684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684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sifurchowdhury/Library/Containers/com.microsoft.Word/Data/Library/Application%20Support/Microsoft/Office/16.0/DTS/en-US%7b055F30A2-BD85-DC45-A89C-1FDB9D13E86D%7d/%7bF092D686-186D-6F45-A095-34DB8439651C%7dtf10002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907399D501A1D4FB3C2EFFE30DD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A6A78-1AD0-724A-860B-0E9D614793CE}"/>
      </w:docPartPr>
      <w:docPartBody>
        <w:p w:rsidR="00000000" w:rsidRDefault="00000000">
          <w:pPr>
            <w:pStyle w:val="2907399D501A1D4FB3C2EFFE30DD8D46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71"/>
    <w:rsid w:val="006D4A71"/>
    <w:rsid w:val="00D4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07399D501A1D4FB3C2EFFE30DD8D46">
    <w:name w:val="2907399D501A1D4FB3C2EFFE30DD8D46"/>
  </w:style>
  <w:style w:type="paragraph" w:customStyle="1" w:styleId="272AF07869D2154397255D44D21B3A34">
    <w:name w:val="272AF07869D2154397255D44D21B3A34"/>
  </w:style>
  <w:style w:type="paragraph" w:customStyle="1" w:styleId="76EF92B27D8C494EA5861119840FA229">
    <w:name w:val="76EF92B27D8C494EA5861119840FA229"/>
  </w:style>
  <w:style w:type="paragraph" w:customStyle="1" w:styleId="978BF2203DED404298A2F6FE862F7E3E">
    <w:name w:val="978BF2203DED404298A2F6FE862F7E3E"/>
  </w:style>
  <w:style w:type="paragraph" w:customStyle="1" w:styleId="81D4A155DD901A499BA61AB265D9DD17">
    <w:name w:val="81D4A155DD901A499BA61AB265D9DD17"/>
  </w:style>
  <w:style w:type="paragraph" w:customStyle="1" w:styleId="CA27953B0870894AAFFC8041497B7727">
    <w:name w:val="CA27953B0870894AAFFC8041497B7727"/>
  </w:style>
  <w:style w:type="paragraph" w:customStyle="1" w:styleId="6849A6B5C759AA4DB6B556DF2524E1B8">
    <w:name w:val="6849A6B5C759AA4DB6B556DF2524E1B8"/>
  </w:style>
  <w:style w:type="paragraph" w:customStyle="1" w:styleId="E3CA9DC664A7284EB7053EE1A7380393">
    <w:name w:val="E3CA9DC664A7284EB7053EE1A7380393"/>
  </w:style>
  <w:style w:type="paragraph" w:customStyle="1" w:styleId="77EBAEC941E892429B685DC9BBC2A5B7">
    <w:name w:val="77EBAEC941E892429B685DC9BBC2A5B7"/>
  </w:style>
  <w:style w:type="paragraph" w:customStyle="1" w:styleId="5BDD0EFC98174E49A66C6476C821D0C5">
    <w:name w:val="5BDD0EFC98174E49A66C6476C821D0C5"/>
  </w:style>
  <w:style w:type="paragraph" w:customStyle="1" w:styleId="106F79DF819BC541A1EB702264B343F4">
    <w:name w:val="106F79DF819BC541A1EB702264B343F4"/>
  </w:style>
  <w:style w:type="paragraph" w:customStyle="1" w:styleId="98B2EBDC0EBA8D4187BDEDE611B73154">
    <w:name w:val="98B2EBDC0EBA8D4187BDEDE611B73154"/>
  </w:style>
  <w:style w:type="paragraph" w:customStyle="1" w:styleId="C09760EB73886948B036EF6E4D3EEE32">
    <w:name w:val="C09760EB73886948B036EF6E4D3EEE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Cover Letter.dotx</Template>
  <TotalTime>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Sunset apartments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Asifur Chowdhury</dc:creator>
  <cp:keywords/>
  <dc:description/>
  <cp:lastModifiedBy>Asifur Rahman Chowdhury</cp:lastModifiedBy>
  <cp:revision>1</cp:revision>
  <cp:lastPrinted>2025-03-20T04:29:00Z</cp:lastPrinted>
  <dcterms:created xsi:type="dcterms:W3CDTF">2025-03-20T04:28:00Z</dcterms:created>
  <dcterms:modified xsi:type="dcterms:W3CDTF">2025-03-20T04:29:00Z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